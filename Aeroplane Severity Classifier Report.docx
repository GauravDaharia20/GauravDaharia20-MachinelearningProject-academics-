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16033D" w:rsidRDefault="002554CD" w:rsidP="00C6554A">
      <w:pPr>
        <w:pStyle w:val="Photo"/>
        <w:rPr>
          <w:rFonts w:ascii="Times New Roman" w:hAnsi="Times New Roman" w:cs="Times New Roman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16033D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Pr="0016033D" w:rsidRDefault="001F7FB2" w:rsidP="001F7FB2">
      <w:pPr>
        <w:pStyle w:val="Title"/>
        <w:jc w:val="left"/>
        <w:rPr>
          <w:rFonts w:ascii="Times New Roman" w:hAnsi="Times New Roman" w:cs="Times New Roman"/>
        </w:rPr>
      </w:pPr>
      <w:r w:rsidRPr="0016033D">
        <w:rPr>
          <w:rFonts w:ascii="Times New Roman" w:hAnsi="Times New Roman" w:cs="Times New Roman"/>
        </w:rPr>
        <w:tab/>
        <w:t>Aeroplane Severity Classifier</w:t>
      </w:r>
    </w:p>
    <w:p w:rsidR="001F7FB2" w:rsidRPr="0016033D" w:rsidRDefault="001F7FB2" w:rsidP="001F7FB2">
      <w:pPr>
        <w:pStyle w:val="Title"/>
        <w:ind w:firstLine="720"/>
        <w:jc w:val="left"/>
        <w:rPr>
          <w:rFonts w:ascii="Times New Roman" w:hAnsi="Times New Roman" w:cs="Times New Roman"/>
          <w:sz w:val="36"/>
          <w:szCs w:val="36"/>
        </w:rPr>
      </w:pPr>
      <w:r w:rsidRPr="0016033D">
        <w:rPr>
          <w:rFonts w:ascii="Times New Roman" w:hAnsi="Times New Roman" w:cs="Times New Roman"/>
          <w:sz w:val="36"/>
          <w:szCs w:val="36"/>
        </w:rPr>
        <w:t>Name: Gaurav Kumar Daharia</w:t>
      </w:r>
    </w:p>
    <w:p w:rsidR="001F7FB2" w:rsidRPr="0016033D" w:rsidRDefault="001F7FB2" w:rsidP="001F7FB2">
      <w:pPr>
        <w:pStyle w:val="Title"/>
        <w:ind w:firstLine="720"/>
        <w:jc w:val="left"/>
        <w:rPr>
          <w:rFonts w:ascii="Times New Roman" w:hAnsi="Times New Roman" w:cs="Times New Roman"/>
          <w:sz w:val="40"/>
          <w:szCs w:val="36"/>
        </w:rPr>
      </w:pPr>
      <w:r w:rsidRPr="0016033D">
        <w:rPr>
          <w:rFonts w:ascii="Times New Roman" w:hAnsi="Times New Roman" w:cs="Times New Roman"/>
          <w:sz w:val="36"/>
          <w:szCs w:val="36"/>
        </w:rPr>
        <w:t xml:space="preserve">Roll No.: </w:t>
      </w:r>
      <w:r w:rsidRPr="0016033D">
        <w:rPr>
          <w:rFonts w:ascii="Times New Roman" w:hAnsi="Times New Roman" w:cs="Times New Roman"/>
          <w:sz w:val="40"/>
          <w:szCs w:val="36"/>
        </w:rPr>
        <w:t>11</w:t>
      </w:r>
    </w:p>
    <w:p w:rsidR="00337C11" w:rsidRPr="0016033D" w:rsidRDefault="00BD00BD" w:rsidP="00BD00BD">
      <w:pPr>
        <w:pStyle w:val="Title"/>
        <w:jc w:val="left"/>
        <w:rPr>
          <w:rFonts w:ascii="Times New Roman" w:hAnsi="Times New Roman" w:cs="Times New Roman"/>
          <w:sz w:val="36"/>
          <w:szCs w:val="36"/>
        </w:rPr>
      </w:pPr>
      <w:r w:rsidRPr="0016033D">
        <w:rPr>
          <w:rFonts w:ascii="Times New Roman" w:hAnsi="Times New Roman" w:cs="Times New Roman"/>
          <w:sz w:val="40"/>
          <w:szCs w:val="36"/>
        </w:rPr>
        <w:t xml:space="preserve">      </w:t>
      </w:r>
      <w:r w:rsidR="001F7FB2" w:rsidRPr="0016033D">
        <w:rPr>
          <w:rFonts w:ascii="Times New Roman" w:hAnsi="Times New Roman" w:cs="Times New Roman"/>
          <w:sz w:val="40"/>
          <w:szCs w:val="36"/>
        </w:rPr>
        <w:t xml:space="preserve"> </w:t>
      </w:r>
      <w:r w:rsidR="001F7FB2" w:rsidRPr="0016033D">
        <w:rPr>
          <w:rFonts w:ascii="Times New Roman" w:hAnsi="Times New Roman" w:cs="Times New Roman"/>
          <w:sz w:val="36"/>
          <w:szCs w:val="36"/>
        </w:rPr>
        <w:t>Registration No. 11711574</w:t>
      </w:r>
    </w:p>
    <w:p w:rsidR="00C6554A" w:rsidRPr="0016033D" w:rsidRDefault="009836B7" w:rsidP="00BD00BD">
      <w:pPr>
        <w:pStyle w:val="Title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Section: KM032</w:t>
      </w:r>
      <w:r w:rsidR="00C6554A" w:rsidRPr="0016033D">
        <w:rPr>
          <w:rFonts w:ascii="Times New Roman" w:hAnsi="Times New Roman" w:cs="Times New Roman"/>
          <w:sz w:val="36"/>
          <w:szCs w:val="36"/>
        </w:rPr>
        <w:br w:type="page"/>
      </w:r>
    </w:p>
    <w:p w:rsidR="00C6554A" w:rsidRPr="0016033D" w:rsidRDefault="001B72C4" w:rsidP="00C6554A">
      <w:pPr>
        <w:pStyle w:val="Heading1"/>
        <w:rPr>
          <w:rFonts w:ascii="Times New Roman" w:hAnsi="Times New Roman" w:cs="Times New Roman"/>
        </w:rPr>
      </w:pPr>
      <w:r w:rsidRPr="0016033D">
        <w:rPr>
          <w:rFonts w:ascii="Times New Roman" w:hAnsi="Times New Roman" w:cs="Times New Roman"/>
        </w:rPr>
        <w:lastRenderedPageBreak/>
        <w:t>ABOUT DATASET</w:t>
      </w:r>
    </w:p>
    <w:p w:rsidR="00E93027" w:rsidRPr="0016033D" w:rsidRDefault="001B72C4" w:rsidP="0013510C">
      <w:pPr>
        <w:jc w:val="both"/>
        <w:rPr>
          <w:rFonts w:ascii="Times New Roman" w:hAnsi="Times New Roman" w:cs="Times New Roman"/>
          <w:sz w:val="28"/>
        </w:rPr>
      </w:pPr>
      <w:r w:rsidRPr="0016033D">
        <w:rPr>
          <w:rFonts w:ascii="Times New Roman" w:hAnsi="Times New Roman" w:cs="Times New Roman"/>
          <w:sz w:val="28"/>
        </w:rPr>
        <w:t xml:space="preserve">This dataset is consist </w:t>
      </w:r>
      <w:r w:rsidR="00AE7736">
        <w:rPr>
          <w:rFonts w:ascii="Times New Roman" w:hAnsi="Times New Roman" w:cs="Times New Roman"/>
          <w:sz w:val="28"/>
        </w:rPr>
        <w:t>12</w:t>
      </w:r>
      <w:r w:rsidRPr="0016033D">
        <w:rPr>
          <w:rFonts w:ascii="Times New Roman" w:hAnsi="Times New Roman" w:cs="Times New Roman"/>
          <w:sz w:val="28"/>
        </w:rPr>
        <w:t xml:space="preserve"> features and each feature is containing different val</w:t>
      </w:r>
      <w:r w:rsidR="0016033D" w:rsidRPr="0016033D">
        <w:rPr>
          <w:rFonts w:ascii="Times New Roman" w:hAnsi="Times New Roman" w:cs="Times New Roman"/>
          <w:sz w:val="28"/>
        </w:rPr>
        <w:t>ues lik</w:t>
      </w:r>
      <w:r w:rsidRPr="0016033D">
        <w:rPr>
          <w:rFonts w:ascii="Times New Roman" w:hAnsi="Times New Roman" w:cs="Times New Roman"/>
          <w:sz w:val="28"/>
        </w:rPr>
        <w:t xml:space="preserve">e </w:t>
      </w:r>
      <w:r w:rsidRPr="0016033D">
        <w:rPr>
          <w:rFonts w:ascii="Times New Roman" w:hAnsi="Times New Roman" w:cs="Times New Roman"/>
          <w:b/>
          <w:sz w:val="28"/>
        </w:rPr>
        <w:t xml:space="preserve">cabin temperature, turbulence rate, </w:t>
      </w:r>
      <w:r w:rsidR="0013510C" w:rsidRPr="0016033D">
        <w:rPr>
          <w:rFonts w:ascii="Times New Roman" w:hAnsi="Times New Roman" w:cs="Times New Roman"/>
          <w:b/>
          <w:sz w:val="28"/>
        </w:rPr>
        <w:t>Max elevation</w:t>
      </w:r>
      <w:r w:rsidR="0013510C" w:rsidRPr="0016033D">
        <w:rPr>
          <w:rFonts w:ascii="Times New Roman" w:hAnsi="Times New Roman" w:cs="Times New Roman"/>
          <w:sz w:val="28"/>
        </w:rPr>
        <w:t xml:space="preserve"> etc. this particular dataset gives certain information regarding Aeroplane behavior when it is at a certain elevation. </w:t>
      </w:r>
      <w:r w:rsidR="0016033D" w:rsidRPr="0016033D">
        <w:rPr>
          <w:rFonts w:ascii="Times New Roman" w:hAnsi="Times New Roman" w:cs="Times New Roman"/>
          <w:sz w:val="28"/>
        </w:rPr>
        <w:t xml:space="preserve">It </w:t>
      </w:r>
      <w:r w:rsidR="0013510C" w:rsidRPr="0016033D">
        <w:rPr>
          <w:rFonts w:ascii="Times New Roman" w:hAnsi="Times New Roman" w:cs="Times New Roman"/>
          <w:sz w:val="28"/>
        </w:rPr>
        <w:t>also shows certain parameter through which we can classify whether a particular flight is how much severe to meet with an accident in future if certain parameter is not taken seriously.</w:t>
      </w:r>
    </w:p>
    <w:p w:rsidR="00E93027" w:rsidRPr="0016033D" w:rsidRDefault="00E93027" w:rsidP="0013510C">
      <w:pPr>
        <w:jc w:val="both"/>
        <w:rPr>
          <w:rFonts w:ascii="Times New Roman" w:hAnsi="Times New Roman" w:cs="Times New Roman"/>
          <w:sz w:val="28"/>
        </w:rPr>
      </w:pPr>
    </w:p>
    <w:p w:rsidR="0013510C" w:rsidRPr="0016033D" w:rsidRDefault="00E93027" w:rsidP="0013510C">
      <w:pPr>
        <w:jc w:val="both"/>
        <w:rPr>
          <w:rFonts w:ascii="Times New Roman" w:hAnsi="Times New Roman" w:cs="Times New Roman"/>
          <w:b/>
          <w:sz w:val="28"/>
        </w:rPr>
      </w:pPr>
      <w:r w:rsidRPr="0016033D">
        <w:rPr>
          <w:rFonts w:ascii="Times New Roman" w:hAnsi="Times New Roman" w:cs="Times New Roman"/>
          <w:b/>
          <w:sz w:val="28"/>
        </w:rPr>
        <w:t>Classes of these datasets are:</w:t>
      </w:r>
      <w:r w:rsidR="0013510C" w:rsidRPr="0016033D">
        <w:rPr>
          <w:rFonts w:ascii="Times New Roman" w:hAnsi="Times New Roman" w:cs="Times New Roman"/>
          <w:b/>
          <w:sz w:val="28"/>
        </w:rPr>
        <w:t xml:space="preserve"> </w:t>
      </w:r>
    </w:p>
    <w:p w:rsidR="00E93027" w:rsidRPr="0016033D" w:rsidRDefault="00E93027" w:rsidP="00E9302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8"/>
        </w:rPr>
      </w:pPr>
      <w:r w:rsidRPr="0016033D">
        <w:rPr>
          <w:rFonts w:ascii="Times New Roman" w:hAnsi="Times New Roman" w:cs="Times New Roman"/>
          <w:sz w:val="28"/>
        </w:rPr>
        <w:t xml:space="preserve">Significant damage and serious </w:t>
      </w:r>
      <w:r w:rsidR="006E7182" w:rsidRPr="0016033D">
        <w:rPr>
          <w:rFonts w:ascii="Times New Roman" w:hAnsi="Times New Roman" w:cs="Times New Roman"/>
          <w:sz w:val="28"/>
        </w:rPr>
        <w:t>injuries</w:t>
      </w:r>
      <w:r w:rsidRPr="0016033D">
        <w:rPr>
          <w:rFonts w:ascii="Times New Roman" w:hAnsi="Times New Roman" w:cs="Times New Roman"/>
          <w:sz w:val="28"/>
        </w:rPr>
        <w:t>.</w:t>
      </w:r>
    </w:p>
    <w:p w:rsidR="00E93027" w:rsidRPr="0016033D" w:rsidRDefault="00E93027" w:rsidP="00E9302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8"/>
        </w:rPr>
      </w:pPr>
      <w:r w:rsidRPr="0016033D">
        <w:rPr>
          <w:rFonts w:ascii="Times New Roman" w:hAnsi="Times New Roman" w:cs="Times New Roman"/>
          <w:sz w:val="28"/>
        </w:rPr>
        <w:t xml:space="preserve">Significant damage and </w:t>
      </w:r>
      <w:r w:rsidRPr="0016033D">
        <w:rPr>
          <w:rFonts w:ascii="Times New Roman" w:hAnsi="Times New Roman" w:cs="Times New Roman"/>
          <w:sz w:val="28"/>
        </w:rPr>
        <w:t>fatalities</w:t>
      </w:r>
      <w:r w:rsidRPr="0016033D">
        <w:rPr>
          <w:rFonts w:ascii="Times New Roman" w:hAnsi="Times New Roman" w:cs="Times New Roman"/>
          <w:sz w:val="28"/>
        </w:rPr>
        <w:t>.</w:t>
      </w:r>
    </w:p>
    <w:p w:rsidR="006E7182" w:rsidRPr="0016033D" w:rsidRDefault="006E7182" w:rsidP="00E9302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8"/>
        </w:rPr>
      </w:pPr>
      <w:r w:rsidRPr="0016033D">
        <w:rPr>
          <w:rFonts w:ascii="Times New Roman" w:hAnsi="Times New Roman" w:cs="Times New Roman"/>
          <w:sz w:val="28"/>
        </w:rPr>
        <w:t xml:space="preserve">Minor damage and </w:t>
      </w:r>
      <w:r w:rsidRPr="0016033D">
        <w:rPr>
          <w:rFonts w:ascii="Times New Roman" w:hAnsi="Times New Roman" w:cs="Times New Roman"/>
          <w:sz w:val="28"/>
        </w:rPr>
        <w:t>injuries</w:t>
      </w:r>
      <w:r w:rsidRPr="0016033D">
        <w:rPr>
          <w:rFonts w:ascii="Times New Roman" w:hAnsi="Times New Roman" w:cs="Times New Roman"/>
          <w:sz w:val="28"/>
        </w:rPr>
        <w:t>.</w:t>
      </w:r>
    </w:p>
    <w:p w:rsidR="006E7182" w:rsidRPr="0016033D" w:rsidRDefault="006E7182" w:rsidP="00E9302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8"/>
        </w:rPr>
      </w:pPr>
      <w:r w:rsidRPr="0016033D">
        <w:rPr>
          <w:rFonts w:ascii="Times New Roman" w:hAnsi="Times New Roman" w:cs="Times New Roman"/>
          <w:sz w:val="28"/>
        </w:rPr>
        <w:t>Highly fatal and damaging.</w:t>
      </w:r>
    </w:p>
    <w:p w:rsidR="0064178A" w:rsidRDefault="0064178A" w:rsidP="0016033D">
      <w:pPr>
        <w:jc w:val="both"/>
        <w:rPr>
          <w:rFonts w:ascii="Times New Roman" w:hAnsi="Times New Roman" w:cs="Times New Roman"/>
          <w:b/>
          <w:sz w:val="28"/>
        </w:rPr>
      </w:pPr>
    </w:p>
    <w:p w:rsidR="0016033D" w:rsidRDefault="0016033D" w:rsidP="0016033D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Features of dataset are</w:t>
      </w:r>
      <w:r w:rsidR="0064178A">
        <w:rPr>
          <w:rFonts w:ascii="Times New Roman" w:hAnsi="Times New Roman" w:cs="Times New Roman"/>
          <w:b/>
          <w:sz w:val="28"/>
        </w:rPr>
        <w:t xml:space="preserve"> as follows</w:t>
      </w:r>
      <w:r>
        <w:rPr>
          <w:rFonts w:ascii="Times New Roman" w:hAnsi="Times New Roman" w:cs="Times New Roman"/>
          <w:b/>
          <w:sz w:val="28"/>
        </w:rPr>
        <w:t>:</w:t>
      </w:r>
      <w:r w:rsidR="0064178A">
        <w:rPr>
          <w:rFonts w:ascii="Times New Roman" w:hAnsi="Times New Roman" w:cs="Times New Roman"/>
          <w:b/>
          <w:sz w:val="28"/>
        </w:rPr>
        <w:tab/>
      </w:r>
      <w:r w:rsidR="0064178A">
        <w:rPr>
          <w:rFonts w:ascii="Times New Roman" w:hAnsi="Times New Roman" w:cs="Times New Roman"/>
          <w:b/>
          <w:sz w:val="28"/>
        </w:rPr>
        <w:tab/>
      </w:r>
      <w:r w:rsidR="0064178A">
        <w:rPr>
          <w:rFonts w:ascii="Times New Roman" w:hAnsi="Times New Roman" w:cs="Times New Roman"/>
          <w:b/>
          <w:sz w:val="28"/>
        </w:rPr>
        <w:tab/>
      </w:r>
      <w:r w:rsidR="0064178A">
        <w:rPr>
          <w:rFonts w:ascii="Times New Roman" w:hAnsi="Times New Roman" w:cs="Times New Roman"/>
          <w:b/>
          <w:sz w:val="28"/>
        </w:rPr>
        <w:tab/>
      </w:r>
      <w:r w:rsidR="0064178A">
        <w:rPr>
          <w:rFonts w:ascii="Times New Roman" w:hAnsi="Times New Roman" w:cs="Times New Roman"/>
          <w:b/>
          <w:sz w:val="28"/>
        </w:rPr>
        <w:tab/>
      </w:r>
    </w:p>
    <w:p w:rsidR="0016033D" w:rsidRPr="0016033D" w:rsidRDefault="0016033D" w:rsidP="0016033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Safety Score</w:t>
      </w:r>
    </w:p>
    <w:p w:rsidR="0016033D" w:rsidRPr="0016033D" w:rsidRDefault="0016033D" w:rsidP="0016033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Day Since Inspection</w:t>
      </w:r>
    </w:p>
    <w:p w:rsidR="0016033D" w:rsidRPr="0016033D" w:rsidRDefault="0016033D" w:rsidP="0016033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Total safety complaints </w:t>
      </w:r>
    </w:p>
    <w:p w:rsidR="0016033D" w:rsidRPr="0016033D" w:rsidRDefault="0016033D" w:rsidP="0016033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Control metric</w:t>
      </w:r>
    </w:p>
    <w:p w:rsidR="0016033D" w:rsidRPr="0016033D" w:rsidRDefault="0016033D" w:rsidP="0016033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Turbulence in GeForce</w:t>
      </w:r>
    </w:p>
    <w:p w:rsidR="0016033D" w:rsidRPr="0016033D" w:rsidRDefault="0016033D" w:rsidP="0016033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Cabin temperature</w:t>
      </w:r>
    </w:p>
    <w:p w:rsidR="0016033D" w:rsidRPr="0016033D" w:rsidRDefault="0016033D" w:rsidP="0016033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Accident type code</w:t>
      </w:r>
    </w:p>
    <w:p w:rsidR="0016033D" w:rsidRPr="0016033D" w:rsidRDefault="0016033D" w:rsidP="0016033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Max elevation</w:t>
      </w:r>
    </w:p>
    <w:p w:rsidR="0016033D" w:rsidRPr="0016033D" w:rsidRDefault="0016033D" w:rsidP="0016033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Violations </w:t>
      </w:r>
    </w:p>
    <w:p w:rsidR="0016033D" w:rsidRPr="0016033D" w:rsidRDefault="0016033D" w:rsidP="0016033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Adverse whether metrics</w:t>
      </w:r>
    </w:p>
    <w:p w:rsidR="0016033D" w:rsidRPr="00B0213C" w:rsidRDefault="0016033D" w:rsidP="0016033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Accident Id</w:t>
      </w:r>
    </w:p>
    <w:p w:rsidR="00B0213C" w:rsidRPr="0016033D" w:rsidRDefault="00B0213C" w:rsidP="0016033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Severity</w:t>
      </w:r>
    </w:p>
    <w:p w:rsidR="0016033D" w:rsidRDefault="0016033D" w:rsidP="0016033D">
      <w:pPr>
        <w:jc w:val="both"/>
        <w:rPr>
          <w:rFonts w:ascii="Times New Roman" w:hAnsi="Times New Roman" w:cs="Times New Roman"/>
          <w:b/>
          <w:sz w:val="28"/>
        </w:rPr>
      </w:pPr>
    </w:p>
    <w:p w:rsidR="0064178A" w:rsidRDefault="0064178A" w:rsidP="0016033D">
      <w:pPr>
        <w:jc w:val="both"/>
        <w:rPr>
          <w:rFonts w:ascii="Times New Roman" w:hAnsi="Times New Roman" w:cs="Times New Roman"/>
          <w:b/>
          <w:sz w:val="28"/>
        </w:rPr>
      </w:pPr>
    </w:p>
    <w:p w:rsidR="00243791" w:rsidRDefault="00243791" w:rsidP="00243791">
      <w:pPr>
        <w:pStyle w:val="Title"/>
        <w:jc w:val="left"/>
        <w:rPr>
          <w:sz w:val="40"/>
          <w:szCs w:val="32"/>
          <w:u w:val="single"/>
        </w:rPr>
      </w:pPr>
      <w:r w:rsidRPr="00243791">
        <w:rPr>
          <w:sz w:val="40"/>
          <w:szCs w:val="32"/>
          <w:u w:val="single"/>
        </w:rPr>
        <w:lastRenderedPageBreak/>
        <w:t xml:space="preserve">Dataset Correlation Analysis </w:t>
      </w:r>
    </w:p>
    <w:p w:rsidR="00243791" w:rsidRDefault="00243791" w:rsidP="00243791">
      <w:pPr>
        <w:pStyle w:val="Title"/>
        <w:jc w:val="left"/>
        <w:rPr>
          <w:sz w:val="40"/>
          <w:szCs w:val="32"/>
          <w:u w:val="single"/>
        </w:rPr>
      </w:pPr>
    </w:p>
    <w:p w:rsidR="00490785" w:rsidRDefault="00490785" w:rsidP="00243791">
      <w:pPr>
        <w:pStyle w:val="Title"/>
        <w:jc w:val="left"/>
        <w:rPr>
          <w:sz w:val="40"/>
          <w:szCs w:val="32"/>
          <w:u w:val="single"/>
        </w:rPr>
      </w:pPr>
    </w:p>
    <w:p w:rsidR="00243791" w:rsidRDefault="00243791" w:rsidP="00243791">
      <w:pPr>
        <w:pStyle w:val="Title"/>
        <w:jc w:val="left"/>
        <w:rPr>
          <w:sz w:val="40"/>
          <w:szCs w:val="32"/>
          <w:u w:val="single"/>
        </w:rPr>
      </w:pPr>
      <w:r>
        <w:rPr>
          <w:noProof/>
          <w:sz w:val="40"/>
          <w:szCs w:val="32"/>
          <w:u w:val="single"/>
          <w:lang w:val="en-IN" w:eastAsia="en-IN"/>
        </w:rPr>
        <w:drawing>
          <wp:inline distT="0" distB="0" distL="0" distR="0">
            <wp:extent cx="6046033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relation matri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351" cy="366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785" w:rsidRDefault="00490785" w:rsidP="00243791">
      <w:pPr>
        <w:rPr>
          <w:sz w:val="28"/>
          <w:szCs w:val="28"/>
        </w:rPr>
      </w:pPr>
    </w:p>
    <w:p w:rsidR="00243791" w:rsidRPr="00001911" w:rsidRDefault="00243791" w:rsidP="000D5465">
      <w:pPr>
        <w:jc w:val="both"/>
        <w:rPr>
          <w:rFonts w:ascii="Times New Roman" w:hAnsi="Times New Roman" w:cs="Times New Roman"/>
          <w:sz w:val="28"/>
          <w:szCs w:val="28"/>
        </w:rPr>
      </w:pPr>
      <w:r w:rsidRPr="00001911">
        <w:rPr>
          <w:rFonts w:ascii="Times New Roman" w:hAnsi="Times New Roman" w:cs="Times New Roman"/>
          <w:sz w:val="28"/>
          <w:szCs w:val="28"/>
        </w:rPr>
        <w:t xml:space="preserve">Above correlation </w:t>
      </w:r>
      <w:r w:rsidR="00490785" w:rsidRPr="00001911">
        <w:rPr>
          <w:rFonts w:ascii="Times New Roman" w:hAnsi="Times New Roman" w:cs="Times New Roman"/>
          <w:sz w:val="28"/>
          <w:szCs w:val="28"/>
        </w:rPr>
        <w:t>matrix shows each</w:t>
      </w:r>
      <w:r w:rsidRPr="00001911">
        <w:rPr>
          <w:rFonts w:ascii="Times New Roman" w:hAnsi="Times New Roman" w:cs="Times New Roman"/>
          <w:sz w:val="28"/>
          <w:szCs w:val="28"/>
        </w:rPr>
        <w:t xml:space="preserve"> feature correlation with itself as well as with other feature</w:t>
      </w:r>
      <w:r w:rsidR="00490785" w:rsidRPr="00001911">
        <w:rPr>
          <w:rFonts w:ascii="Times New Roman" w:hAnsi="Times New Roman" w:cs="Times New Roman"/>
          <w:sz w:val="28"/>
          <w:szCs w:val="28"/>
        </w:rPr>
        <w:t>s</w:t>
      </w:r>
      <w:r w:rsidRPr="00001911">
        <w:rPr>
          <w:rFonts w:ascii="Times New Roman" w:hAnsi="Times New Roman" w:cs="Times New Roman"/>
          <w:sz w:val="28"/>
          <w:szCs w:val="28"/>
        </w:rPr>
        <w:t xml:space="preserve"> of dataset. Its value of correlation is in between 1 to -1 and different color</w:t>
      </w:r>
      <w:r w:rsidR="00490785" w:rsidRPr="00001911">
        <w:rPr>
          <w:rFonts w:ascii="Times New Roman" w:hAnsi="Times New Roman" w:cs="Times New Roman"/>
          <w:sz w:val="28"/>
          <w:szCs w:val="28"/>
        </w:rPr>
        <w:t>s</w:t>
      </w:r>
      <w:r w:rsidRPr="00001911">
        <w:rPr>
          <w:rFonts w:ascii="Times New Roman" w:hAnsi="Times New Roman" w:cs="Times New Roman"/>
          <w:sz w:val="28"/>
          <w:szCs w:val="28"/>
        </w:rPr>
        <w:t xml:space="preserve"> </w:t>
      </w:r>
      <w:r w:rsidR="00490785" w:rsidRPr="00001911">
        <w:rPr>
          <w:rFonts w:ascii="Times New Roman" w:hAnsi="Times New Roman" w:cs="Times New Roman"/>
          <w:sz w:val="28"/>
          <w:szCs w:val="28"/>
        </w:rPr>
        <w:t>of matrix shows that how much it is correlated.</w:t>
      </w:r>
      <w:r w:rsidRPr="000019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0785" w:rsidRPr="00001911" w:rsidRDefault="00490785" w:rsidP="000D5465">
      <w:pPr>
        <w:jc w:val="both"/>
        <w:rPr>
          <w:rFonts w:ascii="Times New Roman" w:hAnsi="Times New Roman" w:cs="Times New Roman"/>
          <w:sz w:val="28"/>
          <w:szCs w:val="28"/>
        </w:rPr>
      </w:pPr>
      <w:r w:rsidRPr="00001911">
        <w:rPr>
          <w:rFonts w:ascii="Times New Roman" w:hAnsi="Times New Roman" w:cs="Times New Roman"/>
          <w:sz w:val="28"/>
          <w:szCs w:val="28"/>
        </w:rPr>
        <w:t xml:space="preserve">As per pre-processing purpose this is a very important step to be performed because it shows whether a feature is correlated with other </w:t>
      </w:r>
      <w:r w:rsidR="005A4CDE" w:rsidRPr="00001911">
        <w:rPr>
          <w:rFonts w:ascii="Times New Roman" w:hAnsi="Times New Roman" w:cs="Times New Roman"/>
          <w:sz w:val="28"/>
          <w:szCs w:val="28"/>
        </w:rPr>
        <w:t>feature or not</w:t>
      </w:r>
      <w:r w:rsidRPr="00001911">
        <w:rPr>
          <w:rFonts w:ascii="Times New Roman" w:hAnsi="Times New Roman" w:cs="Times New Roman"/>
          <w:sz w:val="28"/>
          <w:szCs w:val="28"/>
        </w:rPr>
        <w:t>, if features are correlated then it important to remove them or remove either of correlated feature.</w:t>
      </w:r>
    </w:p>
    <w:p w:rsidR="00044EF6" w:rsidRPr="00001911" w:rsidRDefault="005A4CDE" w:rsidP="000D5465">
      <w:pPr>
        <w:jc w:val="both"/>
        <w:rPr>
          <w:rFonts w:ascii="Times New Roman" w:hAnsi="Times New Roman" w:cs="Times New Roman"/>
          <w:sz w:val="28"/>
          <w:szCs w:val="28"/>
        </w:rPr>
      </w:pPr>
      <w:r w:rsidRPr="00001911">
        <w:rPr>
          <w:rFonts w:ascii="Times New Roman" w:hAnsi="Times New Roman" w:cs="Times New Roman"/>
          <w:sz w:val="28"/>
          <w:szCs w:val="28"/>
        </w:rPr>
        <w:t xml:space="preserve">Correlation between </w:t>
      </w:r>
      <w:r w:rsidR="000D5465" w:rsidRPr="00001911">
        <w:rPr>
          <w:rFonts w:ascii="Times New Roman" w:hAnsi="Times New Roman" w:cs="Times New Roman"/>
          <w:sz w:val="28"/>
          <w:szCs w:val="28"/>
        </w:rPr>
        <w:t>features</w:t>
      </w:r>
      <w:r w:rsidRPr="00001911">
        <w:rPr>
          <w:rFonts w:ascii="Times New Roman" w:hAnsi="Times New Roman" w:cs="Times New Roman"/>
          <w:sz w:val="28"/>
          <w:szCs w:val="28"/>
        </w:rPr>
        <w:t xml:space="preserve"> should be minimum because it ultim</w:t>
      </w:r>
      <w:r w:rsidR="00637000" w:rsidRPr="00001911">
        <w:rPr>
          <w:rFonts w:ascii="Times New Roman" w:hAnsi="Times New Roman" w:cs="Times New Roman"/>
          <w:sz w:val="28"/>
          <w:szCs w:val="28"/>
        </w:rPr>
        <w:t>ately effect the training model and later on maybe it will lead to overfitting.</w:t>
      </w:r>
    </w:p>
    <w:p w:rsidR="00001911" w:rsidRDefault="00001911" w:rsidP="002B2E63">
      <w:pPr>
        <w:pStyle w:val="Title"/>
        <w:jc w:val="left"/>
        <w:rPr>
          <w:sz w:val="40"/>
          <w:szCs w:val="40"/>
          <w:u w:val="single"/>
        </w:rPr>
      </w:pPr>
    </w:p>
    <w:p w:rsidR="005A4CDE" w:rsidRDefault="002B2E63" w:rsidP="002B2E63">
      <w:pPr>
        <w:pStyle w:val="Title"/>
        <w:jc w:val="left"/>
        <w:rPr>
          <w:sz w:val="40"/>
          <w:szCs w:val="40"/>
          <w:u w:val="single"/>
        </w:rPr>
      </w:pPr>
      <w:r w:rsidRPr="002B2E63">
        <w:rPr>
          <w:sz w:val="40"/>
          <w:szCs w:val="40"/>
          <w:u w:val="single"/>
        </w:rPr>
        <w:lastRenderedPageBreak/>
        <w:t>Classes Analysis</w:t>
      </w:r>
    </w:p>
    <w:p w:rsidR="002B2E63" w:rsidRDefault="002B2E63" w:rsidP="002B2E63">
      <w:pPr>
        <w:pStyle w:val="Title"/>
        <w:jc w:val="left"/>
        <w:rPr>
          <w:sz w:val="40"/>
          <w:szCs w:val="40"/>
          <w:u w:val="single"/>
        </w:rPr>
      </w:pPr>
    </w:p>
    <w:p w:rsidR="002B2E63" w:rsidRPr="002B2E63" w:rsidRDefault="002B2E63" w:rsidP="002B2E63">
      <w:pPr>
        <w:pStyle w:val="Title"/>
        <w:jc w:val="left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  <w:lang w:val="en-IN" w:eastAsia="en-IN"/>
        </w:rPr>
        <w:drawing>
          <wp:inline distT="0" distB="0" distL="0" distR="0">
            <wp:extent cx="6076284" cy="32004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es analysi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953" cy="320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0F" w:rsidRDefault="00001911" w:rsidP="00243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Above figure shows the analysis of class frequency and as we can see that our dataset have four classes labelled [0, 1, 2, 3].</w:t>
      </w:r>
    </w:p>
    <w:p w:rsidR="004F2F0F" w:rsidRDefault="004F2F0F" w:rsidP="0024379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047" w:type="dxa"/>
        <w:tblLook w:val="04A0" w:firstRow="1" w:lastRow="0" w:firstColumn="1" w:lastColumn="0" w:noHBand="0" w:noVBand="1"/>
      </w:tblPr>
      <w:tblGrid>
        <w:gridCol w:w="3015"/>
        <w:gridCol w:w="3016"/>
        <w:gridCol w:w="3016"/>
      </w:tblGrid>
      <w:tr w:rsidR="004F2F0F" w:rsidTr="004F2F0F">
        <w:trPr>
          <w:trHeight w:val="502"/>
        </w:trPr>
        <w:tc>
          <w:tcPr>
            <w:tcW w:w="3015" w:type="dxa"/>
          </w:tcPr>
          <w:p w:rsidR="004F2F0F" w:rsidRPr="004F2F0F" w:rsidRDefault="004F2F0F" w:rsidP="0024379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CLASS NAME</w:t>
            </w:r>
          </w:p>
        </w:tc>
        <w:tc>
          <w:tcPr>
            <w:tcW w:w="3016" w:type="dxa"/>
          </w:tcPr>
          <w:p w:rsidR="004F2F0F" w:rsidRPr="004F2F0F" w:rsidRDefault="004F2F0F" w:rsidP="0024379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LABEL ENCODEC</w:t>
            </w:r>
          </w:p>
        </w:tc>
        <w:tc>
          <w:tcPr>
            <w:tcW w:w="3016" w:type="dxa"/>
          </w:tcPr>
          <w:p w:rsidR="004F2F0F" w:rsidRPr="004F2F0F" w:rsidRDefault="004F2F0F" w:rsidP="0024379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FREQUENCY</w:t>
            </w:r>
          </w:p>
        </w:tc>
      </w:tr>
      <w:tr w:rsidR="004F2F0F" w:rsidTr="004F2F0F">
        <w:trPr>
          <w:trHeight w:val="887"/>
        </w:trPr>
        <w:tc>
          <w:tcPr>
            <w:tcW w:w="3015" w:type="dxa"/>
          </w:tcPr>
          <w:p w:rsidR="004F2F0F" w:rsidRDefault="004F2F0F" w:rsidP="002437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033D">
              <w:rPr>
                <w:rFonts w:ascii="Times New Roman" w:hAnsi="Times New Roman" w:cs="Times New Roman"/>
                <w:sz w:val="28"/>
              </w:rPr>
              <w:t>Significant damage and serious injuries</w:t>
            </w:r>
          </w:p>
        </w:tc>
        <w:tc>
          <w:tcPr>
            <w:tcW w:w="3016" w:type="dxa"/>
          </w:tcPr>
          <w:p w:rsidR="004F2F0F" w:rsidRDefault="004F2F0F" w:rsidP="002437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0</w:t>
            </w:r>
          </w:p>
        </w:tc>
        <w:tc>
          <w:tcPr>
            <w:tcW w:w="3016" w:type="dxa"/>
          </w:tcPr>
          <w:p w:rsidR="004F2F0F" w:rsidRDefault="004F2F0F" w:rsidP="002437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3000</w:t>
            </w:r>
          </w:p>
          <w:p w:rsidR="004F2F0F" w:rsidRDefault="004F2F0F" w:rsidP="002437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2F0F" w:rsidTr="004F2F0F">
        <w:trPr>
          <w:trHeight w:val="887"/>
        </w:trPr>
        <w:tc>
          <w:tcPr>
            <w:tcW w:w="3015" w:type="dxa"/>
          </w:tcPr>
          <w:p w:rsidR="004F2F0F" w:rsidRDefault="004F2F0F" w:rsidP="002437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033D">
              <w:rPr>
                <w:rFonts w:ascii="Times New Roman" w:hAnsi="Times New Roman" w:cs="Times New Roman"/>
                <w:sz w:val="28"/>
              </w:rPr>
              <w:t>Significant damage and fatalities</w:t>
            </w:r>
          </w:p>
        </w:tc>
        <w:tc>
          <w:tcPr>
            <w:tcW w:w="3016" w:type="dxa"/>
          </w:tcPr>
          <w:p w:rsidR="004F2F0F" w:rsidRDefault="004F2F0F" w:rsidP="002437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1</w:t>
            </w:r>
          </w:p>
        </w:tc>
        <w:tc>
          <w:tcPr>
            <w:tcW w:w="3016" w:type="dxa"/>
          </w:tcPr>
          <w:p w:rsidR="004F2F0F" w:rsidRDefault="004F2F0F" w:rsidP="002437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2500</w:t>
            </w:r>
          </w:p>
        </w:tc>
      </w:tr>
      <w:tr w:rsidR="004F2F0F" w:rsidTr="004F2F0F">
        <w:trPr>
          <w:trHeight w:val="929"/>
        </w:trPr>
        <w:tc>
          <w:tcPr>
            <w:tcW w:w="3015" w:type="dxa"/>
          </w:tcPr>
          <w:p w:rsidR="004F2F0F" w:rsidRDefault="004F2F0F" w:rsidP="002437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033D">
              <w:rPr>
                <w:rFonts w:ascii="Times New Roman" w:hAnsi="Times New Roman" w:cs="Times New Roman"/>
                <w:sz w:val="28"/>
              </w:rPr>
              <w:t>Minor damage and injuries</w:t>
            </w:r>
          </w:p>
        </w:tc>
        <w:tc>
          <w:tcPr>
            <w:tcW w:w="3016" w:type="dxa"/>
          </w:tcPr>
          <w:p w:rsidR="004F2F0F" w:rsidRDefault="004F2F0F" w:rsidP="002437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2</w:t>
            </w:r>
          </w:p>
        </w:tc>
        <w:tc>
          <w:tcPr>
            <w:tcW w:w="3016" w:type="dxa"/>
          </w:tcPr>
          <w:p w:rsidR="004F2F0F" w:rsidRDefault="004F2F0F" w:rsidP="002437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504531">
              <w:rPr>
                <w:rFonts w:ascii="Times New Roman" w:hAnsi="Times New Roman" w:cs="Times New Roman"/>
                <w:sz w:val="28"/>
                <w:szCs w:val="28"/>
              </w:rPr>
              <w:t>1700</w:t>
            </w:r>
          </w:p>
        </w:tc>
      </w:tr>
      <w:tr w:rsidR="004F2F0F" w:rsidTr="004F2F0F">
        <w:trPr>
          <w:trHeight w:val="845"/>
        </w:trPr>
        <w:tc>
          <w:tcPr>
            <w:tcW w:w="3015" w:type="dxa"/>
          </w:tcPr>
          <w:p w:rsidR="004F2F0F" w:rsidRDefault="004F2F0F" w:rsidP="002437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033D">
              <w:rPr>
                <w:rFonts w:ascii="Times New Roman" w:hAnsi="Times New Roman" w:cs="Times New Roman"/>
                <w:sz w:val="28"/>
              </w:rPr>
              <w:t>Highly fatal and damaging</w:t>
            </w:r>
          </w:p>
        </w:tc>
        <w:tc>
          <w:tcPr>
            <w:tcW w:w="3016" w:type="dxa"/>
          </w:tcPr>
          <w:p w:rsidR="004F2F0F" w:rsidRDefault="004F2F0F" w:rsidP="002437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3</w:t>
            </w:r>
          </w:p>
        </w:tc>
        <w:tc>
          <w:tcPr>
            <w:tcW w:w="3016" w:type="dxa"/>
          </w:tcPr>
          <w:p w:rsidR="004F2F0F" w:rsidRDefault="00504531" w:rsidP="002437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2800</w:t>
            </w:r>
          </w:p>
        </w:tc>
      </w:tr>
    </w:tbl>
    <w:p w:rsidR="00490785" w:rsidRDefault="00001911" w:rsidP="00243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2E63" w:rsidRDefault="00AB7C69" w:rsidP="003E0400">
      <w:pPr>
        <w:pStyle w:val="Title"/>
        <w:jc w:val="both"/>
        <w:rPr>
          <w:sz w:val="40"/>
          <w:szCs w:val="40"/>
          <w:u w:val="single"/>
        </w:rPr>
      </w:pPr>
      <w:r w:rsidRPr="00AB7C69">
        <w:rPr>
          <w:sz w:val="40"/>
          <w:szCs w:val="40"/>
          <w:u w:val="single"/>
        </w:rPr>
        <w:lastRenderedPageBreak/>
        <w:t>Algorithm and Techniques Used and Accuracy Achieved</w:t>
      </w:r>
    </w:p>
    <w:p w:rsidR="003E0400" w:rsidRDefault="003E0400" w:rsidP="003E0400">
      <w:pPr>
        <w:pStyle w:val="Title"/>
        <w:jc w:val="both"/>
        <w:rPr>
          <w:sz w:val="40"/>
          <w:szCs w:val="40"/>
          <w:u w:val="single"/>
        </w:rPr>
      </w:pPr>
    </w:p>
    <w:p w:rsidR="003E0400" w:rsidRDefault="007E135C" w:rsidP="007E135C">
      <w:pPr>
        <w:rPr>
          <w:rFonts w:ascii="Times New Roman" w:hAnsi="Times New Roman" w:cs="Times New Roman"/>
          <w:b/>
          <w:sz w:val="28"/>
          <w:szCs w:val="28"/>
        </w:rPr>
      </w:pPr>
      <w:r w:rsidRPr="007E135C">
        <w:rPr>
          <w:rFonts w:ascii="Times New Roman" w:hAnsi="Times New Roman" w:cs="Times New Roman"/>
          <w:b/>
          <w:sz w:val="28"/>
          <w:szCs w:val="28"/>
        </w:rPr>
        <w:t>Random Forest Classifier: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E13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Random forests or random decision forests are an ensemble learning method for classification, regression and other tasks that operate by constructing a multitude of decision trees at training time and outputting the class that is the mode of the classes or mean prediction of the individual trees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649CD" w:rsidRDefault="006649CD" w:rsidP="007E135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Support Vector Machine: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</w:t>
      </w:r>
      <w:r w:rsidRPr="006649C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upport-vector machines are supervised learning models with associated learning algorithms that analyze data used for classification and regression analysis.</w:t>
      </w:r>
    </w:p>
    <w:p w:rsidR="009C0391" w:rsidRDefault="006649CD" w:rsidP="007E135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649C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Extra Tree Classifier:</w:t>
      </w:r>
      <w:r w:rsidRPr="006649C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r w:rsidRPr="006649CD"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It</w:t>
      </w:r>
      <w:r w:rsidRPr="006649CD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6649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is a type of ensemble learning technique which aggregates the results of multiple de-correlated decision trees collected in a “forest” to output </w:t>
      </w:r>
      <w:r w:rsidRPr="006649CD">
        <w:rPr>
          <w:rFonts w:ascii="Times New Roman" w:hAnsi="Times New Roman" w:cs="Times New Roman"/>
          <w:sz w:val="28"/>
          <w:szCs w:val="28"/>
          <w:shd w:val="clear" w:color="auto" w:fill="FFFFFF"/>
        </w:rPr>
        <w:t>its</w:t>
      </w:r>
      <w:r w:rsidRPr="006649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classification result. In concept, it is very similar to a Random Forest Classifier and only differs from it in the manner of construction of the decision trees in the forest.</w:t>
      </w:r>
    </w:p>
    <w:p w:rsidR="006649CD" w:rsidRPr="00F57E69" w:rsidRDefault="009C0391" w:rsidP="007E135C">
      <w:pPr>
        <w:rPr>
          <w:rFonts w:ascii="Times New Roman" w:hAnsi="Times New Roman" w:cs="Times New Roman"/>
          <w:b/>
          <w:sz w:val="36"/>
          <w:szCs w:val="28"/>
          <w:shd w:val="clear" w:color="auto" w:fill="FFFFFF"/>
        </w:rPr>
      </w:pPr>
      <w:r w:rsidRPr="00F57E69">
        <w:rPr>
          <w:rFonts w:ascii="Times New Roman" w:hAnsi="Times New Roman" w:cs="Times New Roman"/>
          <w:b/>
          <w:sz w:val="36"/>
          <w:szCs w:val="28"/>
          <w:shd w:val="clear" w:color="auto" w:fill="FFFFFF"/>
        </w:rPr>
        <w:t>Technique Used for Training Model:</w:t>
      </w:r>
    </w:p>
    <w:p w:rsidR="009C0391" w:rsidRDefault="009C0391" w:rsidP="007E135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57E69">
        <w:rPr>
          <w:rFonts w:ascii="Times New Roman" w:hAnsi="Times New Roman" w:cs="Times New Roman"/>
          <w:b/>
          <w:sz w:val="32"/>
          <w:szCs w:val="28"/>
          <w:shd w:val="clear" w:color="auto" w:fill="FFFFFF"/>
        </w:rPr>
        <w:t>Ensemble technique: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It is a type training technique in which we combine more than two algorithm and train our machine learning model on it.</w:t>
      </w:r>
    </w:p>
    <w:p w:rsidR="009C0391" w:rsidRDefault="009C0391" w:rsidP="007E135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57E69" w:rsidRPr="00D66598" w:rsidRDefault="009C0391" w:rsidP="007E135C">
      <w:pPr>
        <w:rPr>
          <w:rFonts w:ascii="Times New Roman" w:hAnsi="Times New Roman" w:cs="Times New Roman"/>
          <w:b/>
          <w:sz w:val="36"/>
          <w:szCs w:val="28"/>
          <w:shd w:val="clear" w:color="auto" w:fill="FFFFFF"/>
        </w:rPr>
      </w:pPr>
      <w:r w:rsidRPr="00F57E69">
        <w:rPr>
          <w:rFonts w:ascii="Times New Roman" w:hAnsi="Times New Roman" w:cs="Times New Roman"/>
          <w:b/>
          <w:sz w:val="36"/>
          <w:szCs w:val="28"/>
          <w:shd w:val="clear" w:color="auto" w:fill="FFFFFF"/>
        </w:rPr>
        <w:t>Accuracy achieved after training model:</w:t>
      </w:r>
    </w:p>
    <w:p w:rsidR="009C0391" w:rsidRDefault="009C0391" w:rsidP="007E135C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Accuracy on training data – 1</w:t>
      </w:r>
      <w:bookmarkStart w:id="5" w:name="_GoBack"/>
      <w:bookmarkEnd w:id="5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00%</w:t>
      </w:r>
    </w:p>
    <w:p w:rsidR="009C0391" w:rsidRDefault="009C0391" w:rsidP="007E135C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Accuracy on testing data – 88%</w:t>
      </w:r>
    </w:p>
    <w:p w:rsidR="009C0391" w:rsidRPr="009C0391" w:rsidRDefault="009C0391" w:rsidP="007E135C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sectPr w:rsidR="009C0391" w:rsidRPr="009C0391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9CD" w:rsidRDefault="008919CD" w:rsidP="00C6554A">
      <w:pPr>
        <w:spacing w:before="0" w:after="0" w:line="240" w:lineRule="auto"/>
      </w:pPr>
      <w:r>
        <w:separator/>
      </w:r>
    </w:p>
  </w:endnote>
  <w:endnote w:type="continuationSeparator" w:id="0">
    <w:p w:rsidR="008919CD" w:rsidRDefault="008919C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D66598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9CD" w:rsidRDefault="008919CD" w:rsidP="00C6554A">
      <w:pPr>
        <w:spacing w:before="0" w:after="0" w:line="240" w:lineRule="auto"/>
      </w:pPr>
      <w:r>
        <w:separator/>
      </w:r>
    </w:p>
  </w:footnote>
  <w:footnote w:type="continuationSeparator" w:id="0">
    <w:p w:rsidR="008919CD" w:rsidRDefault="008919C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858492C"/>
    <w:multiLevelType w:val="hybridMultilevel"/>
    <w:tmpl w:val="E0D839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7451D5"/>
    <w:multiLevelType w:val="hybridMultilevel"/>
    <w:tmpl w:val="18280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A3F1A"/>
    <w:multiLevelType w:val="hybridMultilevel"/>
    <w:tmpl w:val="1E0AC2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146224"/>
    <w:multiLevelType w:val="hybridMultilevel"/>
    <w:tmpl w:val="9538F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6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B2"/>
    <w:rsid w:val="00001911"/>
    <w:rsid w:val="00044EF6"/>
    <w:rsid w:val="000D5465"/>
    <w:rsid w:val="0013510C"/>
    <w:rsid w:val="0016033D"/>
    <w:rsid w:val="001B72C4"/>
    <w:rsid w:val="001F7FB2"/>
    <w:rsid w:val="00243791"/>
    <w:rsid w:val="002554CD"/>
    <w:rsid w:val="00293B83"/>
    <w:rsid w:val="002B2E63"/>
    <w:rsid w:val="002B4294"/>
    <w:rsid w:val="00333D0D"/>
    <w:rsid w:val="00337C11"/>
    <w:rsid w:val="003E0400"/>
    <w:rsid w:val="00490785"/>
    <w:rsid w:val="004C049F"/>
    <w:rsid w:val="004F2F0F"/>
    <w:rsid w:val="005000E2"/>
    <w:rsid w:val="00504531"/>
    <w:rsid w:val="005A4CDE"/>
    <w:rsid w:val="00637000"/>
    <w:rsid w:val="0064178A"/>
    <w:rsid w:val="006649CD"/>
    <w:rsid w:val="006A3CE7"/>
    <w:rsid w:val="006E7182"/>
    <w:rsid w:val="007E135C"/>
    <w:rsid w:val="008919CD"/>
    <w:rsid w:val="009836B7"/>
    <w:rsid w:val="009C0391"/>
    <w:rsid w:val="00AB7C69"/>
    <w:rsid w:val="00AE7736"/>
    <w:rsid w:val="00B0213C"/>
    <w:rsid w:val="00BD00BD"/>
    <w:rsid w:val="00C6554A"/>
    <w:rsid w:val="00D66598"/>
    <w:rsid w:val="00E93027"/>
    <w:rsid w:val="00ED7C44"/>
    <w:rsid w:val="00F57E69"/>
    <w:rsid w:val="00FE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CEF5C"/>
  <w15:chartTrackingRefBased/>
  <w15:docId w15:val="{74564198-7F98-430B-B644-733B39A1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E93027"/>
    <w:pPr>
      <w:ind w:left="720"/>
      <w:contextualSpacing/>
    </w:pPr>
  </w:style>
  <w:style w:type="table" w:styleId="TableGrid">
    <w:name w:val="Table Grid"/>
    <w:basedOn w:val="TableNormal"/>
    <w:uiPriority w:val="39"/>
    <w:rsid w:val="004F2F0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649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urav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99</TotalTime>
  <Pages>5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 Daharia</cp:lastModifiedBy>
  <cp:revision>25</cp:revision>
  <dcterms:created xsi:type="dcterms:W3CDTF">2020-03-26T08:42:00Z</dcterms:created>
  <dcterms:modified xsi:type="dcterms:W3CDTF">2020-03-26T10:21:00Z</dcterms:modified>
</cp:coreProperties>
</file>